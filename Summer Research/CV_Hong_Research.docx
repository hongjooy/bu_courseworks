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26C14" w14:textId="19772FA0" w:rsidR="008A5E2D" w:rsidRPr="009C7A7D" w:rsidRDefault="008A5E2D" w:rsidP="008A5E2D">
      <w:pPr>
        <w:pStyle w:val="Heading1"/>
        <w:spacing w:before="10"/>
        <w:rPr>
          <w:b/>
          <w:color w:val="80945B" w:themeColor="accent2" w:themeShade="BF"/>
          <w:sz w:val="22"/>
          <w:szCs w:val="22"/>
        </w:rPr>
      </w:pPr>
      <w:r w:rsidRPr="009C7A7D">
        <w:rPr>
          <w:b/>
          <w:color w:val="80945B" w:themeColor="accent2" w:themeShade="BF"/>
          <w:sz w:val="22"/>
          <w:szCs w:val="22"/>
        </w:rPr>
        <w:t>Objective</w:t>
      </w:r>
    </w:p>
    <w:p w14:paraId="0C6ADFA0" w14:textId="7BEE6015" w:rsidR="008A5E2D" w:rsidRPr="009C7A7D" w:rsidRDefault="00F93C44" w:rsidP="008A5E2D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Gothic" w:hAnsi="Century Gothic" w:cs="Century Gothic"/>
          <w:sz w:val="22"/>
        </w:rPr>
      </w:pPr>
      <w:r>
        <w:rPr>
          <w:rFonts w:ascii="Century Gothic" w:hAnsi="Century Gothic" w:cs="Century Gothic"/>
          <w:sz w:val="22"/>
        </w:rPr>
        <w:t>To obtain a Summer Research</w:t>
      </w:r>
      <w:r w:rsidR="008A5E2D" w:rsidRPr="009C7A7D">
        <w:rPr>
          <w:rFonts w:ascii="Century Gothic" w:hAnsi="Century Gothic" w:cs="Century Gothic"/>
          <w:sz w:val="22"/>
        </w:rPr>
        <w:t xml:space="preserve"> position in a field of </w:t>
      </w:r>
      <w:r>
        <w:rPr>
          <w:rFonts w:ascii="Century Gothic" w:hAnsi="Century Gothic" w:cs="Century Gothic"/>
          <w:sz w:val="22"/>
        </w:rPr>
        <w:t>Computer</w:t>
      </w:r>
      <w:r w:rsidR="00C65E94">
        <w:rPr>
          <w:rFonts w:ascii="Century Gothic" w:hAnsi="Century Gothic" w:cs="Century Gothic"/>
          <w:sz w:val="22"/>
        </w:rPr>
        <w:t xml:space="preserve"> Engineering</w:t>
      </w:r>
      <w:r w:rsidR="00FC48E4" w:rsidRPr="009C7A7D">
        <w:rPr>
          <w:rFonts w:ascii="Century Gothic" w:hAnsi="Century Gothic" w:cs="Century Gothic"/>
          <w:sz w:val="22"/>
        </w:rPr>
        <w:t xml:space="preserve"> where I can </w:t>
      </w:r>
      <w:r w:rsidR="008A5E2D" w:rsidRPr="009C7A7D">
        <w:rPr>
          <w:rFonts w:ascii="Century Gothic" w:hAnsi="Century Gothic" w:cs="Century Gothic"/>
          <w:sz w:val="22"/>
        </w:rPr>
        <w:t xml:space="preserve">utilize my </w:t>
      </w:r>
      <w:r>
        <w:rPr>
          <w:rFonts w:ascii="Century Gothic" w:hAnsi="Century Gothic" w:cs="Century Gothic"/>
          <w:sz w:val="22"/>
        </w:rPr>
        <w:t>interest in Signal Processing</w:t>
      </w:r>
      <w:r w:rsidR="00C65E94">
        <w:rPr>
          <w:rFonts w:ascii="Century Gothic" w:hAnsi="Century Gothic" w:cs="Century Gothic"/>
          <w:sz w:val="22"/>
        </w:rPr>
        <w:t xml:space="preserve"> and Telecommunication</w:t>
      </w:r>
      <w:r>
        <w:rPr>
          <w:rFonts w:ascii="Century Gothic" w:hAnsi="Century Gothic" w:cs="Century Gothic"/>
          <w:sz w:val="22"/>
        </w:rPr>
        <w:t>.</w:t>
      </w:r>
      <w:r w:rsidR="008A5E2D" w:rsidRPr="009C7A7D">
        <w:rPr>
          <w:rFonts w:ascii="Century Gothic" w:hAnsi="Century Gothic" w:cs="Century Gothic"/>
          <w:sz w:val="22"/>
        </w:rPr>
        <w:t xml:space="preserve"> </w:t>
      </w:r>
    </w:p>
    <w:p w14:paraId="162E1819" w14:textId="77777777" w:rsidR="00075E2D" w:rsidRPr="009C7A7D" w:rsidRDefault="00086D53" w:rsidP="000D27A3">
      <w:pPr>
        <w:pStyle w:val="Heading1"/>
        <w:spacing w:before="10"/>
        <w:rPr>
          <w:b/>
          <w:color w:val="80945B" w:themeColor="accent2" w:themeShade="BF"/>
          <w:sz w:val="22"/>
          <w:szCs w:val="22"/>
        </w:rPr>
      </w:pPr>
      <w:r w:rsidRPr="009C7A7D">
        <w:rPr>
          <w:b/>
          <w:color w:val="80945B" w:themeColor="accent2" w:themeShade="BF"/>
          <w:sz w:val="22"/>
          <w:szCs w:val="22"/>
        </w:rPr>
        <w:t>Education</w:t>
      </w:r>
    </w:p>
    <w:p w14:paraId="015F4696" w14:textId="25ADB7B6" w:rsidR="00075E2D" w:rsidRPr="00F93C44" w:rsidRDefault="007C7C68" w:rsidP="000D27A3">
      <w:pPr>
        <w:pStyle w:val="Heading2"/>
        <w:spacing w:before="10"/>
      </w:pPr>
      <w:sdt>
        <w:sdtPr>
          <w:id w:val="9459748"/>
          <w:placeholder>
            <w:docPart w:val="B41B2FDA3AC053468C13E465D41F2427"/>
          </w:placeholder>
        </w:sdtPr>
        <w:sdtEndPr/>
        <w:sdtContent>
          <w:r w:rsidR="008163AE" w:rsidRPr="009C7A7D">
            <w:t>Boston University</w:t>
          </w:r>
          <w:r w:rsidR="00A526E6" w:rsidRPr="009C7A7D">
            <w:t xml:space="preserve"> College of Engineering</w:t>
          </w:r>
          <w:r w:rsidR="00617064" w:rsidRPr="009C7A7D">
            <w:t xml:space="preserve"> [Boston, MA]</w:t>
          </w:r>
        </w:sdtContent>
      </w:sdt>
      <w:r w:rsidR="00086D53" w:rsidRPr="009C7A7D">
        <w:tab/>
      </w:r>
      <w:r w:rsidR="001F64D6" w:rsidRPr="009C7A7D">
        <w:tab/>
      </w:r>
      <w:r w:rsidR="008163AE" w:rsidRPr="009C7A7D">
        <w:t>Ma</w:t>
      </w:r>
      <w:r w:rsidR="008163AE" w:rsidRPr="00F93C44">
        <w:t>y 2016</w:t>
      </w:r>
      <w:r w:rsidR="00A526E6" w:rsidRPr="00F93C44">
        <w:t xml:space="preserve"> Expected</w:t>
      </w:r>
    </w:p>
    <w:sdt>
      <w:sdtPr>
        <w:rPr>
          <w:sz w:val="22"/>
        </w:rPr>
        <w:id w:val="9459749"/>
        <w:placeholder>
          <w:docPart w:val="27E0414B8C515B42A6C8FD924B1C7E7C"/>
        </w:placeholder>
      </w:sdtPr>
      <w:sdtEndPr/>
      <w:sdtContent>
        <w:p w14:paraId="73652CCA" w14:textId="77777777" w:rsidR="007C6B39" w:rsidRPr="00F93C44" w:rsidRDefault="00521867" w:rsidP="000D27A3">
          <w:pPr>
            <w:pStyle w:val="BodyText"/>
            <w:spacing w:before="10" w:line="240" w:lineRule="auto"/>
            <w:rPr>
              <w:sz w:val="22"/>
            </w:rPr>
          </w:pPr>
          <w:r w:rsidRPr="00F93C44">
            <w:rPr>
              <w:sz w:val="22"/>
            </w:rPr>
            <w:t>Bachelor of Science in Computer Engi</w:t>
          </w:r>
          <w:bookmarkStart w:id="0" w:name="_GoBack"/>
          <w:bookmarkEnd w:id="0"/>
          <w:r w:rsidRPr="00F93C44">
            <w:rPr>
              <w:sz w:val="22"/>
            </w:rPr>
            <w:t>neering</w:t>
          </w:r>
          <w:r w:rsidRPr="00F93C44">
            <w:rPr>
              <w:sz w:val="22"/>
            </w:rPr>
            <w:tab/>
          </w:r>
          <w:r w:rsidRPr="00F93C44">
            <w:rPr>
              <w:sz w:val="22"/>
            </w:rPr>
            <w:tab/>
          </w:r>
          <w:r w:rsidR="00A526E6" w:rsidRPr="00F93C44">
            <w:rPr>
              <w:sz w:val="22"/>
            </w:rPr>
            <w:tab/>
          </w:r>
          <w:r w:rsidRPr="00F93C44">
            <w:rPr>
              <w:sz w:val="22"/>
            </w:rPr>
            <w:t>GPA 3.52/4.00</w:t>
          </w:r>
          <w:r w:rsidR="00F915D0" w:rsidRPr="00F93C44">
            <w:rPr>
              <w:sz w:val="22"/>
            </w:rPr>
            <w:br/>
            <w:t>Dean’s List</w:t>
          </w:r>
          <w:r w:rsidR="00F915D0" w:rsidRPr="00F93C44">
            <w:rPr>
              <w:sz w:val="22"/>
            </w:rPr>
            <w:tab/>
          </w:r>
          <w:r w:rsidR="00F915D0" w:rsidRPr="00F93C44">
            <w:rPr>
              <w:sz w:val="22"/>
            </w:rPr>
            <w:tab/>
          </w:r>
          <w:r w:rsidR="00F915D0" w:rsidRPr="00F93C44">
            <w:rPr>
              <w:sz w:val="22"/>
            </w:rPr>
            <w:tab/>
          </w:r>
          <w:r w:rsidR="00F915D0" w:rsidRPr="00F93C44">
            <w:rPr>
              <w:sz w:val="22"/>
            </w:rPr>
            <w:tab/>
          </w:r>
          <w:r w:rsidR="00F915D0" w:rsidRPr="00F93C44">
            <w:rPr>
              <w:sz w:val="22"/>
            </w:rPr>
            <w:tab/>
          </w:r>
          <w:r w:rsidR="00F915D0" w:rsidRPr="00F93C44">
            <w:rPr>
              <w:sz w:val="22"/>
            </w:rPr>
            <w:tab/>
          </w:r>
          <w:r w:rsidR="00F915D0" w:rsidRPr="00F93C44">
            <w:rPr>
              <w:sz w:val="22"/>
            </w:rPr>
            <w:tab/>
          </w:r>
          <w:r w:rsidR="001F64D6" w:rsidRPr="00F93C44">
            <w:rPr>
              <w:sz w:val="22"/>
            </w:rPr>
            <w:tab/>
          </w:r>
          <w:r w:rsidR="00F915D0" w:rsidRPr="00F93C44">
            <w:rPr>
              <w:sz w:val="22"/>
            </w:rPr>
            <w:t>Fall 2013</w:t>
          </w:r>
        </w:p>
        <w:p w14:paraId="1347FEE1" w14:textId="77777777" w:rsidR="007C6B39" w:rsidRPr="007C7C68" w:rsidRDefault="007C6B39" w:rsidP="000D27A3">
          <w:pPr>
            <w:pStyle w:val="BodyText"/>
            <w:spacing w:before="10" w:line="240" w:lineRule="auto"/>
            <w:rPr>
              <w:b/>
              <w:color w:val="80945B" w:themeColor="accent2" w:themeShade="BF"/>
              <w:sz w:val="22"/>
            </w:rPr>
          </w:pPr>
          <w:r w:rsidRPr="007C7C68">
            <w:rPr>
              <w:b/>
              <w:color w:val="80945B" w:themeColor="accent2" w:themeShade="BF"/>
              <w:sz w:val="22"/>
            </w:rPr>
            <w:t>Related Course works</w:t>
          </w:r>
        </w:p>
        <w:p w14:paraId="3F239141" w14:textId="1C0886BD" w:rsidR="00075E2D" w:rsidRPr="009C7A7D" w:rsidRDefault="007C6B39" w:rsidP="000D27A3">
          <w:pPr>
            <w:pStyle w:val="BodyText"/>
            <w:spacing w:before="10" w:line="240" w:lineRule="auto"/>
            <w:rPr>
              <w:sz w:val="22"/>
            </w:rPr>
          </w:pPr>
          <w:r w:rsidRPr="00F93C44">
            <w:rPr>
              <w:sz w:val="22"/>
            </w:rPr>
            <w:t>Signals and Systems, Digital Signal Processing, Probability Theory, Computer Organization</w:t>
          </w:r>
          <w:r w:rsidRPr="00F93C44">
            <w:rPr>
              <w:rFonts w:hint="eastAsia"/>
              <w:sz w:val="22"/>
              <w:lang w:eastAsia="ko-KR"/>
            </w:rPr>
            <w:t>,</w:t>
          </w:r>
          <w:r w:rsidRPr="00F93C44">
            <w:rPr>
              <w:sz w:val="22"/>
              <w:lang w:eastAsia="ko-KR"/>
            </w:rPr>
            <w:br/>
          </w:r>
          <w:r w:rsidRPr="00F93C44">
            <w:rPr>
              <w:sz w:val="22"/>
            </w:rPr>
            <w:t>Logic Design,</w:t>
          </w:r>
          <w:r w:rsidRPr="00F93C44">
            <w:rPr>
              <w:rFonts w:hint="eastAsia"/>
              <w:sz w:val="22"/>
              <w:lang w:eastAsia="ko-KR"/>
            </w:rPr>
            <w:t xml:space="preserve"> Software Engineering</w:t>
          </w:r>
          <w:r w:rsidRPr="00F93C44">
            <w:rPr>
              <w:sz w:val="22"/>
            </w:rPr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id w:val="9459753"/>
        <w:placeholder>
          <w:docPart w:val="C0C523C65DA3264A8704C9CD8741D52C"/>
        </w:placeholder>
      </w:sdtPr>
      <w:sdtEndPr/>
      <w:sdtContent>
        <w:p w14:paraId="609A2927" w14:textId="60932756" w:rsidR="00D77FE1" w:rsidRPr="009C7A7D" w:rsidRDefault="00A526E6" w:rsidP="000D27A3">
          <w:pPr>
            <w:pStyle w:val="Heading1"/>
            <w:spacing w:before="10"/>
            <w:rPr>
              <w:b/>
              <w:color w:val="80945B" w:themeColor="accent2" w:themeShade="BF"/>
              <w:sz w:val="22"/>
              <w:szCs w:val="22"/>
            </w:rPr>
          </w:pPr>
          <w:r w:rsidRPr="009C7A7D">
            <w:rPr>
              <w:b/>
              <w:color w:val="80945B" w:themeColor="accent2" w:themeShade="BF"/>
              <w:sz w:val="22"/>
              <w:szCs w:val="22"/>
            </w:rPr>
            <w:t xml:space="preserve">Technical Skills </w:t>
          </w:r>
        </w:p>
        <w:sdt>
          <w:sdtPr>
            <w:rPr>
              <w:sz w:val="22"/>
            </w:rPr>
            <w:id w:val="1868556324"/>
            <w:placeholder>
              <w:docPart w:val="7CF0DC343269504F8EE1204726AE27A4"/>
            </w:placeholder>
          </w:sdtPr>
          <w:sdtEndPr/>
          <w:sdtContent>
            <w:p w14:paraId="6DAFD979" w14:textId="4D7837AB" w:rsidR="001E22A8" w:rsidRPr="009C7A7D" w:rsidRDefault="001E22A8" w:rsidP="000D27A3">
              <w:pPr>
                <w:pStyle w:val="ListBullet"/>
                <w:spacing w:before="10" w:line="240" w:lineRule="auto"/>
                <w:rPr>
                  <w:sz w:val="22"/>
                </w:rPr>
              </w:pPr>
              <w:r w:rsidRPr="009C7A7D">
                <w:rPr>
                  <w:sz w:val="22"/>
                </w:rPr>
                <w:t>Programming La</w:t>
              </w:r>
              <w:r w:rsidR="000D27A3" w:rsidRPr="009C7A7D">
                <w:rPr>
                  <w:sz w:val="22"/>
                </w:rPr>
                <w:t xml:space="preserve">nguages: </w:t>
              </w:r>
              <w:r w:rsidR="007C6B39" w:rsidRPr="009C7A7D">
                <w:rPr>
                  <w:sz w:val="22"/>
                </w:rPr>
                <w:t xml:space="preserve">MATLAB, </w:t>
              </w:r>
              <w:r w:rsidR="000D27A3" w:rsidRPr="009C7A7D">
                <w:rPr>
                  <w:sz w:val="22"/>
                </w:rPr>
                <w:t xml:space="preserve">C, C++, Python, </w:t>
              </w:r>
              <w:r w:rsidRPr="009C7A7D">
                <w:rPr>
                  <w:sz w:val="22"/>
                </w:rPr>
                <w:t>Objective-C</w:t>
              </w:r>
              <w:r w:rsidR="000D27A3" w:rsidRPr="009C7A7D">
                <w:rPr>
                  <w:sz w:val="22"/>
                </w:rPr>
                <w:t xml:space="preserve"> / MIPS / Verilog </w:t>
              </w:r>
            </w:p>
            <w:p w14:paraId="507F98FC" w14:textId="77777777" w:rsidR="000D27A3" w:rsidRPr="009C7A7D" w:rsidRDefault="001E22A8" w:rsidP="000D27A3">
              <w:pPr>
                <w:pStyle w:val="ListBullet"/>
                <w:spacing w:before="10" w:line="240" w:lineRule="auto"/>
                <w:rPr>
                  <w:sz w:val="22"/>
                </w:rPr>
              </w:pPr>
              <w:r w:rsidRPr="009C7A7D">
                <w:rPr>
                  <w:sz w:val="22"/>
                </w:rPr>
                <w:t>Software Applications: MS Applications, Adobe Illustrator, AutoCAD</w:t>
              </w:r>
            </w:p>
            <w:p w14:paraId="11330CF7" w14:textId="77777777" w:rsidR="008A5E2D" w:rsidRPr="009C7A7D" w:rsidRDefault="000D27A3" w:rsidP="000D27A3">
              <w:pPr>
                <w:pStyle w:val="ListBullet"/>
                <w:spacing w:before="10" w:line="240" w:lineRule="auto"/>
                <w:rPr>
                  <w:sz w:val="22"/>
                </w:rPr>
              </w:pPr>
              <w:r w:rsidRPr="009C7A7D">
                <w:rPr>
                  <w:sz w:val="22"/>
                </w:rPr>
                <w:t>Experience with various Operating Environment (Linux, Windows, OSX)</w:t>
              </w:r>
            </w:p>
            <w:p w14:paraId="4FA2FFB1" w14:textId="6E851E38" w:rsidR="008163AE" w:rsidRPr="009C7A7D" w:rsidRDefault="007C7C68" w:rsidP="008A5E2D">
              <w:pPr>
                <w:pStyle w:val="ListBullet"/>
                <w:numPr>
                  <w:ilvl w:val="0"/>
                  <w:numId w:val="0"/>
                </w:numPr>
                <w:spacing w:before="10" w:line="240" w:lineRule="auto"/>
                <w:ind w:left="288"/>
                <w:rPr>
                  <w:sz w:val="22"/>
                </w:rPr>
              </w:pPr>
            </w:p>
          </w:sdtContent>
        </w:sdt>
      </w:sdtContent>
    </w:sdt>
    <w:p w14:paraId="3B3806A9" w14:textId="77777777" w:rsidR="008163AE" w:rsidRPr="009C7A7D" w:rsidRDefault="008163AE" w:rsidP="009C7A7D">
      <w:pPr>
        <w:pStyle w:val="Heading1"/>
        <w:spacing w:before="10"/>
        <w:rPr>
          <w:b/>
          <w:color w:val="80945B" w:themeColor="accent2" w:themeShade="BF"/>
          <w:sz w:val="22"/>
          <w:szCs w:val="22"/>
        </w:rPr>
      </w:pPr>
      <w:r w:rsidRPr="009C7A7D">
        <w:rPr>
          <w:b/>
          <w:color w:val="80945B" w:themeColor="accent2" w:themeShade="BF"/>
          <w:sz w:val="22"/>
          <w:szCs w:val="22"/>
        </w:rPr>
        <w:t>Experience</w:t>
      </w:r>
    </w:p>
    <w:p w14:paraId="60C15383" w14:textId="77777777" w:rsidR="00525BCF" w:rsidRPr="009C7A7D" w:rsidRDefault="007C7C68" w:rsidP="00FC48E4">
      <w:pPr>
        <w:pStyle w:val="Heading2"/>
        <w:spacing w:before="10"/>
        <w:rPr>
          <w:b/>
          <w:lang w:eastAsia="ko-KR"/>
        </w:rPr>
      </w:pPr>
      <w:sdt>
        <w:sdtPr>
          <w:rPr>
            <w:b/>
          </w:rPr>
          <w:id w:val="699974394"/>
          <w:placeholder>
            <w:docPart w:val="AC431110A7248C4A841E6B053C17EB21"/>
          </w:placeholder>
        </w:sdtPr>
        <w:sdtEndPr/>
        <w:sdtContent>
          <w:r w:rsidR="00525BCF" w:rsidRPr="009C7A7D">
            <w:rPr>
              <w:b/>
            </w:rPr>
            <w:t>Achievement of Certification from Korea</w:t>
          </w:r>
        </w:sdtContent>
      </w:sdt>
      <w:r w:rsidR="00525BCF" w:rsidRPr="009C7A7D">
        <w:rPr>
          <w:b/>
        </w:rPr>
        <w:tab/>
      </w:r>
    </w:p>
    <w:p w14:paraId="73ADC365" w14:textId="77777777" w:rsidR="00525BCF" w:rsidRPr="009C7A7D" w:rsidRDefault="00525BCF" w:rsidP="000D27A3">
      <w:pPr>
        <w:pStyle w:val="ListBullet"/>
        <w:spacing w:before="10" w:line="240" w:lineRule="auto"/>
        <w:rPr>
          <w:sz w:val="22"/>
        </w:rPr>
      </w:pPr>
      <w:r w:rsidRPr="009C7A7D">
        <w:rPr>
          <w:sz w:val="22"/>
        </w:rPr>
        <w:t>A Certificate of Data Processing and Management</w:t>
      </w:r>
    </w:p>
    <w:p w14:paraId="0805FE8A" w14:textId="7718EC2A" w:rsidR="00FC48E4" w:rsidRPr="009C7A7D" w:rsidRDefault="00525BCF" w:rsidP="00FC48E4">
      <w:pPr>
        <w:pStyle w:val="ListBullet"/>
        <w:spacing w:before="10" w:line="240" w:lineRule="auto"/>
        <w:rPr>
          <w:sz w:val="22"/>
        </w:rPr>
      </w:pPr>
      <w:r w:rsidRPr="009C7A7D">
        <w:rPr>
          <w:sz w:val="22"/>
        </w:rPr>
        <w:t>A Certificate of Craftsman Information Processing</w:t>
      </w:r>
    </w:p>
    <w:p w14:paraId="7CED5FD7" w14:textId="40E386A3" w:rsidR="00B546F5" w:rsidRPr="009C7A7D" w:rsidRDefault="007C7C68" w:rsidP="00B546F5">
      <w:pPr>
        <w:pStyle w:val="Heading2"/>
        <w:spacing w:before="10"/>
        <w:rPr>
          <w:b/>
          <w:lang w:eastAsia="ko-KR"/>
        </w:rPr>
      </w:pPr>
      <w:sdt>
        <w:sdtPr>
          <w:rPr>
            <w:b/>
          </w:rPr>
          <w:id w:val="1305359672"/>
          <w:placeholder>
            <w:docPart w:val="3A4CFDBABEC39F47B256BC4FCCAC786B"/>
          </w:placeholder>
        </w:sdtPr>
        <w:sdtEndPr/>
        <w:sdtContent>
          <w:r w:rsidR="00B546F5" w:rsidRPr="009C7A7D">
            <w:rPr>
              <w:b/>
            </w:rPr>
            <w:t>Design Multicycle CPU</w:t>
          </w:r>
        </w:sdtContent>
      </w:sdt>
      <w:r w:rsidR="00B546F5" w:rsidRPr="009C7A7D">
        <w:rPr>
          <w:b/>
        </w:rPr>
        <w:tab/>
      </w:r>
      <w:r w:rsidR="00EA0726">
        <w:rPr>
          <w:b/>
        </w:rPr>
        <w:t>December 2014</w:t>
      </w:r>
      <w:r w:rsidR="00EA0726">
        <w:rPr>
          <w:b/>
        </w:rPr>
        <w:tab/>
      </w:r>
    </w:p>
    <w:p w14:paraId="3982C499" w14:textId="31483CD1" w:rsidR="00B546F5" w:rsidRPr="009C7A7D" w:rsidRDefault="00B546F5" w:rsidP="00B546F5">
      <w:pPr>
        <w:pStyle w:val="ListBullet"/>
        <w:spacing w:before="10" w:line="240" w:lineRule="auto"/>
        <w:rPr>
          <w:sz w:val="22"/>
        </w:rPr>
      </w:pPr>
      <w:r w:rsidRPr="009C7A7D">
        <w:rPr>
          <w:sz w:val="22"/>
        </w:rPr>
        <w:t>Designed Finite State Machine and Datapath</w:t>
      </w:r>
    </w:p>
    <w:p w14:paraId="31ECECEA" w14:textId="7EC96C1D" w:rsidR="00B546F5" w:rsidRPr="009C7A7D" w:rsidRDefault="00B546F5" w:rsidP="00B546F5">
      <w:pPr>
        <w:pStyle w:val="ListBullet"/>
        <w:spacing w:before="10" w:line="240" w:lineRule="auto"/>
        <w:rPr>
          <w:sz w:val="22"/>
        </w:rPr>
      </w:pPr>
      <w:r w:rsidRPr="009C7A7D">
        <w:rPr>
          <w:sz w:val="22"/>
        </w:rPr>
        <w:t>Simulated via Xilinx Verilog</w:t>
      </w:r>
    </w:p>
    <w:p w14:paraId="6F6467AB" w14:textId="4CA1D17A" w:rsidR="008163AE" w:rsidRPr="009C7A7D" w:rsidRDefault="007C7C68" w:rsidP="000D27A3">
      <w:pPr>
        <w:pStyle w:val="Heading2"/>
        <w:spacing w:before="10"/>
        <w:rPr>
          <w:b/>
        </w:rPr>
      </w:pPr>
      <w:sdt>
        <w:sdtPr>
          <w:rPr>
            <w:b/>
          </w:rPr>
          <w:id w:val="9459739"/>
          <w:placeholder>
            <w:docPart w:val="8F0202C67BDB0147B2FA896460413992"/>
          </w:placeholder>
        </w:sdtPr>
        <w:sdtEndPr/>
        <w:sdtContent>
          <w:r w:rsidR="001E22A8" w:rsidRPr="009C7A7D">
            <w:rPr>
              <w:b/>
            </w:rPr>
            <w:t>iOS Game Application Development</w:t>
          </w:r>
        </w:sdtContent>
      </w:sdt>
      <w:r w:rsidR="008163AE" w:rsidRPr="009C7A7D">
        <w:rPr>
          <w:b/>
        </w:rPr>
        <w:tab/>
      </w:r>
      <w:r w:rsidR="001E22A8" w:rsidRPr="009C7A7D">
        <w:rPr>
          <w:b/>
        </w:rPr>
        <w:t>May 2014</w:t>
      </w:r>
    </w:p>
    <w:sdt>
      <w:sdtPr>
        <w:rPr>
          <w:rFonts w:asciiTheme="majorHAnsi" w:eastAsiaTheme="majorEastAsia" w:hAnsiTheme="majorHAnsi" w:cstheme="majorBidi"/>
          <w:bCs/>
          <w:color w:val="6F6F74" w:themeColor="accent1"/>
          <w:sz w:val="22"/>
        </w:rPr>
        <w:id w:val="9459741"/>
        <w:placeholder>
          <w:docPart w:val="1C657C16874AA440A3D219F00B70B7C9"/>
        </w:placeholder>
      </w:sdtPr>
      <w:sdtEndPr>
        <w:rPr>
          <w:b/>
        </w:rPr>
      </w:sdtEndPr>
      <w:sdtContent>
        <w:p w14:paraId="730A513B" w14:textId="77777777" w:rsidR="007A6671" w:rsidRPr="009C7A7D" w:rsidRDefault="007A6671" w:rsidP="000D27A3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Course project from Introduction to Software Engineering</w:t>
          </w:r>
        </w:p>
        <w:p w14:paraId="47CC74D5" w14:textId="77777777" w:rsidR="007A6671" w:rsidRPr="009C7A7D" w:rsidRDefault="007A6671" w:rsidP="000D27A3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Used Resources: Objective-C, Cocos2D Framework, X-code</w:t>
          </w:r>
        </w:p>
        <w:p w14:paraId="70D1367A" w14:textId="77777777" w:rsidR="00FC48E4" w:rsidRDefault="006070CB" w:rsidP="000D27A3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Performed a distributing role for the</w:t>
          </w:r>
          <w:r w:rsidR="007A6671" w:rsidRPr="009C7A7D">
            <w:rPr>
              <w:sz w:val="22"/>
            </w:rPr>
            <w:t xml:space="preserve"> team and </w:t>
          </w:r>
          <w:r w:rsidRPr="009C7A7D">
            <w:rPr>
              <w:sz w:val="22"/>
            </w:rPr>
            <w:t xml:space="preserve">learned </w:t>
          </w:r>
          <w:r w:rsidR="007A6671" w:rsidRPr="009C7A7D">
            <w:rPr>
              <w:sz w:val="22"/>
            </w:rPr>
            <w:t>to utilize open resources on the</w:t>
          </w:r>
          <w:r w:rsidRPr="009C7A7D">
            <w:rPr>
              <w:sz w:val="22"/>
            </w:rPr>
            <w:t xml:space="preserve"> I</w:t>
          </w:r>
          <w:r w:rsidR="007A6671" w:rsidRPr="009C7A7D">
            <w:rPr>
              <w:sz w:val="22"/>
            </w:rPr>
            <w:t>nternet</w:t>
          </w:r>
        </w:p>
        <w:p w14:paraId="6A7EC6FF" w14:textId="77777777" w:rsidR="00F93C44" w:rsidRPr="009C7A7D" w:rsidRDefault="007C7C68" w:rsidP="00F93C44">
          <w:pPr>
            <w:pStyle w:val="Heading2"/>
            <w:spacing w:before="10"/>
            <w:rPr>
              <w:b/>
            </w:rPr>
          </w:pPr>
          <w:sdt>
            <w:sdtPr>
              <w:rPr>
                <w:b/>
              </w:rPr>
              <w:id w:val="-1403141949"/>
              <w:placeholder>
                <w:docPart w:val="BC9349B9EF63054D856F949A84E103E1"/>
              </w:placeholder>
            </w:sdtPr>
            <w:sdtEndPr/>
            <w:sdtContent>
              <w:r w:rsidR="00F93C44" w:rsidRPr="009C7A7D">
                <w:rPr>
                  <w:b/>
                </w:rPr>
                <w:t>Non-Profit Organization App Development</w:t>
              </w:r>
            </w:sdtContent>
          </w:sdt>
          <w:r w:rsidR="00F93C44" w:rsidRPr="009C7A7D">
            <w:rPr>
              <w:b/>
            </w:rPr>
            <w:tab/>
            <w:t>January 2014</w:t>
          </w:r>
        </w:p>
        <w:p w14:paraId="1CA508BE" w14:textId="77777777" w:rsidR="00F93C44" w:rsidRPr="009C7A7D" w:rsidRDefault="00F93C44" w:rsidP="00F93C44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Global App Initiative [Boston University]</w:t>
          </w:r>
        </w:p>
        <w:p w14:paraId="079A1122" w14:textId="0382489C" w:rsidR="00F93C44" w:rsidRPr="00F93C44" w:rsidRDefault="00F93C44" w:rsidP="00F93C44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Used Resources: X-code</w:t>
          </w:r>
        </w:p>
        <w:p w14:paraId="311B92E2" w14:textId="242A52E4" w:rsidR="00AD343A" w:rsidRPr="009C7A7D" w:rsidRDefault="00FC48E4" w:rsidP="00FC48E4">
          <w:pPr>
            <w:pStyle w:val="Heading2"/>
            <w:spacing w:before="10"/>
            <w:rPr>
              <w:b/>
            </w:rPr>
          </w:pPr>
          <w:r w:rsidRPr="009C7A7D">
            <w:rPr>
              <w:b/>
            </w:rPr>
            <w:t xml:space="preserve">A Member of National Society of Collegiate Scholars </w:t>
          </w:r>
          <w:r w:rsidRPr="009C7A7D">
            <w:rPr>
              <w:b/>
            </w:rPr>
            <w:tab/>
            <w:t>January 2013</w:t>
          </w:r>
        </w:p>
      </w:sdtContent>
    </w:sdt>
    <w:p w14:paraId="63C675CE" w14:textId="7F660E0F" w:rsidR="008163AE" w:rsidRPr="009C7A7D" w:rsidRDefault="007C7C68" w:rsidP="000D27A3">
      <w:pPr>
        <w:pStyle w:val="Heading2"/>
        <w:spacing w:before="10"/>
        <w:rPr>
          <w:b/>
        </w:rPr>
      </w:pPr>
      <w:sdt>
        <w:sdtPr>
          <w:rPr>
            <w:b/>
          </w:rPr>
          <w:id w:val="9459744"/>
          <w:placeholder>
            <w:docPart w:val="9B01D2370364E14F88D30330AB09B8B9"/>
          </w:placeholder>
        </w:sdtPr>
        <w:sdtEndPr/>
        <w:sdtContent>
          <w:r w:rsidR="007A6671" w:rsidRPr="009C7A7D">
            <w:rPr>
              <w:b/>
            </w:rPr>
            <w:t>Science Tutoring Community Work</w:t>
          </w:r>
        </w:sdtContent>
      </w:sdt>
      <w:r w:rsidR="008163AE" w:rsidRPr="009C7A7D">
        <w:rPr>
          <w:b/>
        </w:rPr>
        <w:tab/>
      </w:r>
      <w:r w:rsidR="007A6671" w:rsidRPr="009C7A7D">
        <w:rPr>
          <w:b/>
        </w:rPr>
        <w:t>January 2014</w:t>
      </w:r>
    </w:p>
    <w:sdt>
      <w:sdtPr>
        <w:rPr>
          <w:sz w:val="22"/>
        </w:rPr>
        <w:id w:val="9459797"/>
        <w:placeholder>
          <w:docPart w:val="51580F9E14C8B241A764A1BF63E6248D"/>
        </w:placeholder>
      </w:sdtPr>
      <w:sdtEndPr/>
      <w:sdtContent>
        <w:p w14:paraId="3AB6DC48" w14:textId="77777777" w:rsidR="007A6671" w:rsidRPr="009C7A7D" w:rsidRDefault="007A6671" w:rsidP="000D27A3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Wizard [Boston University Community Service]</w:t>
          </w:r>
        </w:p>
        <w:p w14:paraId="475CF1F9" w14:textId="4CF0CB8F" w:rsidR="000D27A3" w:rsidRPr="009C7A7D" w:rsidRDefault="007A6671" w:rsidP="000D27A3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Performed Science Experiments with students at YMCA</w:t>
          </w:r>
        </w:p>
        <w:p w14:paraId="30845213" w14:textId="1067C82D" w:rsidR="000D27A3" w:rsidRPr="009C7A7D" w:rsidRDefault="007C7C68" w:rsidP="000D27A3">
          <w:pPr>
            <w:pStyle w:val="Heading2"/>
            <w:spacing w:before="10"/>
            <w:rPr>
              <w:b/>
            </w:rPr>
          </w:pPr>
          <w:sdt>
            <w:sdtPr>
              <w:rPr>
                <w:b/>
              </w:rPr>
              <w:id w:val="683876789"/>
              <w:placeholder>
                <w:docPart w:val="E7E1F9ADBF20724ABE3F52293DEAAAF8"/>
              </w:placeholder>
            </w:sdtPr>
            <w:sdtEndPr/>
            <w:sdtContent>
              <w:r w:rsidR="008A5E2D" w:rsidRPr="009C7A7D">
                <w:rPr>
                  <w:b/>
                </w:rPr>
                <w:t>English Tutoring</w:t>
              </w:r>
            </w:sdtContent>
          </w:sdt>
          <w:r w:rsidR="008A5E2D" w:rsidRPr="009C7A7D">
            <w:rPr>
              <w:b/>
            </w:rPr>
            <w:tab/>
            <w:t>January 2013</w:t>
          </w:r>
        </w:p>
        <w:p w14:paraId="5F4D7DB7" w14:textId="2C8A4547" w:rsidR="000D27A3" w:rsidRPr="009C7A7D" w:rsidRDefault="008A5E2D" w:rsidP="000D27A3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Aaron’s Maple College</w:t>
          </w:r>
        </w:p>
        <w:p w14:paraId="06944843" w14:textId="28C501A1" w:rsidR="009C7A7D" w:rsidRPr="009C7A7D" w:rsidRDefault="008A5E2D" w:rsidP="009C7A7D">
          <w:pPr>
            <w:pStyle w:val="ListBullet"/>
            <w:spacing w:before="10" w:line="240" w:lineRule="auto"/>
            <w:rPr>
              <w:sz w:val="22"/>
            </w:rPr>
          </w:pPr>
          <w:r w:rsidRPr="009C7A7D">
            <w:rPr>
              <w:sz w:val="22"/>
            </w:rPr>
            <w:t>Worked English Tutor at Language Institution in Korea</w:t>
          </w:r>
        </w:p>
        <w:sdt>
          <w:sdtPr>
            <w:rPr>
              <w:sz w:val="22"/>
            </w:rPr>
            <w:id w:val="1908801630"/>
            <w:placeholder>
              <w:docPart w:val="073438384B8AF342BDB69AAD8D669840"/>
            </w:placeholder>
          </w:sdtPr>
          <w:sdtEndPr/>
          <w:sdtContent>
            <w:p w14:paraId="6AEEDC90" w14:textId="77777777" w:rsidR="009C7A7D" w:rsidRPr="009C7A7D" w:rsidRDefault="009C7A7D" w:rsidP="009C7A7D">
              <w:pPr>
                <w:pStyle w:val="BodyText"/>
                <w:spacing w:line="120" w:lineRule="auto"/>
                <w:rPr>
                  <w:sz w:val="22"/>
                </w:rPr>
              </w:pPr>
            </w:p>
            <w:p w14:paraId="15620E64" w14:textId="13F5EE30" w:rsidR="00075E2D" w:rsidRPr="009C7A7D" w:rsidRDefault="007C7C68" w:rsidP="000D27A3">
              <w:pPr>
                <w:pStyle w:val="ListBullet"/>
                <w:numPr>
                  <w:ilvl w:val="0"/>
                  <w:numId w:val="0"/>
                </w:numPr>
                <w:spacing w:before="10" w:line="240" w:lineRule="auto"/>
                <w:rPr>
                  <w:sz w:val="22"/>
                </w:rPr>
              </w:pPr>
            </w:p>
          </w:sdtContent>
        </w:sdt>
      </w:sdtContent>
    </w:sdt>
    <w:sectPr w:rsidR="00075E2D" w:rsidRPr="009C7A7D" w:rsidSect="009C7A7D">
      <w:headerReference w:type="default" r:id="rId9"/>
      <w:footerReference w:type="default" r:id="rId10"/>
      <w:headerReference w:type="first" r:id="rId11"/>
      <w:pgSz w:w="12240" w:h="15840"/>
      <w:pgMar w:top="5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D0CE4" w14:textId="77777777" w:rsidR="008A5E2D" w:rsidRDefault="008A5E2D">
      <w:pPr>
        <w:spacing w:line="240" w:lineRule="auto"/>
      </w:pPr>
      <w:r>
        <w:separator/>
      </w:r>
    </w:p>
  </w:endnote>
  <w:endnote w:type="continuationSeparator" w:id="0">
    <w:p w14:paraId="32B16056" w14:textId="77777777" w:rsidR="008A5E2D" w:rsidRDefault="008A5E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27091" w14:textId="77777777" w:rsidR="008A5E2D" w:rsidRDefault="008A5E2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93C4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ED77C" w14:textId="77777777" w:rsidR="008A5E2D" w:rsidRDefault="008A5E2D">
      <w:pPr>
        <w:spacing w:line="240" w:lineRule="auto"/>
      </w:pPr>
      <w:r>
        <w:separator/>
      </w:r>
    </w:p>
  </w:footnote>
  <w:footnote w:type="continuationSeparator" w:id="0">
    <w:p w14:paraId="78D28FF6" w14:textId="77777777" w:rsidR="008A5E2D" w:rsidRDefault="008A5E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8A5E2D" w14:paraId="2ABE4FAF" w14:textId="77777777">
      <w:tc>
        <w:tcPr>
          <w:tcW w:w="8298" w:type="dxa"/>
          <w:vAlign w:val="center"/>
        </w:tcPr>
        <w:p w14:paraId="23A80251" w14:textId="77777777" w:rsidR="008A5E2D" w:rsidRDefault="008A5E2D">
          <w:pPr>
            <w:pStyle w:val="Title"/>
          </w:pPr>
        </w:p>
      </w:tc>
      <w:tc>
        <w:tcPr>
          <w:tcW w:w="2718" w:type="dxa"/>
          <w:vAlign w:val="center"/>
        </w:tcPr>
        <w:p w14:paraId="7F6D9A1D" w14:textId="77777777" w:rsidR="008A5E2D" w:rsidRDefault="008A5E2D">
          <w:pPr>
            <w:pStyle w:val="Boxes"/>
          </w:pPr>
          <w:r>
            <w:rPr>
              <w:noProof/>
            </w:rPr>
            <w:drawing>
              <wp:inline distT="0" distB="0" distL="0" distR="0" wp14:anchorId="4598A79D" wp14:editId="0C630882">
                <wp:extent cx="138569" cy="137160"/>
                <wp:effectExtent l="19050" t="19050" r="13831" b="15240"/>
                <wp:docPr id="31" name="Picture 3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E4A07DE" wp14:editId="091CA2AC">
                <wp:extent cx="138569" cy="137160"/>
                <wp:effectExtent l="19050" t="19050" r="13831" b="15240"/>
                <wp:docPr id="3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A995DDA" wp14:editId="58B244F8">
                <wp:extent cx="138569" cy="137160"/>
                <wp:effectExtent l="19050" t="19050" r="13831" b="15240"/>
                <wp:docPr id="3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A0CB097" wp14:editId="63DF6A2B">
                <wp:extent cx="138569" cy="137160"/>
                <wp:effectExtent l="19050" t="19050" r="13831" b="15240"/>
                <wp:docPr id="3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CF8E13F" wp14:editId="42E5D766">
                <wp:extent cx="138569" cy="137160"/>
                <wp:effectExtent l="19050" t="19050" r="13831" b="15240"/>
                <wp:docPr id="3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03BDDF" w14:textId="77777777" w:rsidR="008A5E2D" w:rsidRDefault="008A5E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8A5E2D" w14:paraId="0D3BF6FE" w14:textId="77777777">
      <w:tc>
        <w:tcPr>
          <w:tcW w:w="8298" w:type="dxa"/>
          <w:vAlign w:val="center"/>
        </w:tcPr>
        <w:p w14:paraId="28DE092C" w14:textId="77777777" w:rsidR="008A5E2D" w:rsidRDefault="008A5E2D">
          <w:pPr>
            <w:pStyle w:val="Title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fldSimple w:instr=" USERNAME ">
            <w:r w:rsidR="00F93C44">
              <w:rPr>
                <w:noProof/>
              </w:rPr>
              <w:instrText>Jooyoun Hong</w:instrText>
            </w:r>
          </w:fldSimple>
          <w:r>
            <w:instrText xml:space="preserve">="" "[Your Name]" </w:instrText>
          </w:r>
          <w:fldSimple w:instr=" USERNAME ">
            <w:r w:rsidR="00F93C44">
              <w:rPr>
                <w:noProof/>
              </w:rPr>
              <w:instrText>Jooyoun Hong</w:instrText>
            </w:r>
          </w:fldSimple>
          <w:r>
            <w:fldChar w:fldCharType="separate"/>
          </w:r>
          <w:r w:rsidR="00F93C44">
            <w:rPr>
              <w:noProof/>
            </w:rPr>
            <w:instrText>Jooyoun Hong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7C7C68">
            <w:t xml:space="preserve">Jooyoun </w:t>
          </w:r>
          <w:r w:rsidR="007C7C68">
            <w:rPr>
              <w:noProof/>
            </w:rPr>
            <w:t>Hong</w:t>
          </w:r>
          <w:r>
            <w:fldChar w:fldCharType="end"/>
          </w:r>
        </w:p>
      </w:tc>
      <w:tc>
        <w:tcPr>
          <w:tcW w:w="2718" w:type="dxa"/>
          <w:vAlign w:val="center"/>
        </w:tcPr>
        <w:p w14:paraId="6912B1CD" w14:textId="77777777" w:rsidR="008A5E2D" w:rsidRDefault="008A5E2D">
          <w:pPr>
            <w:pStyle w:val="Boxes"/>
          </w:pPr>
          <w:r>
            <w:rPr>
              <w:noProof/>
            </w:rPr>
            <w:drawing>
              <wp:inline distT="0" distB="0" distL="0" distR="0" wp14:anchorId="06852FA9" wp14:editId="3E822470">
                <wp:extent cx="138569" cy="137160"/>
                <wp:effectExtent l="19050" t="19050" r="13831" b="15240"/>
                <wp:docPr id="3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1BC9F73" wp14:editId="5C3DD28C">
                <wp:extent cx="138569" cy="137160"/>
                <wp:effectExtent l="19050" t="19050" r="13831" b="15240"/>
                <wp:docPr id="3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AC3218C" wp14:editId="3AEAC5C9">
                <wp:extent cx="138569" cy="137160"/>
                <wp:effectExtent l="19050" t="19050" r="13831" b="15240"/>
                <wp:docPr id="3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BB28643" wp14:editId="6AD594CD">
                <wp:extent cx="138569" cy="137160"/>
                <wp:effectExtent l="19050" t="19050" r="13831" b="15240"/>
                <wp:docPr id="3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EBA5BDC" wp14:editId="6E62C33D">
                <wp:extent cx="138569" cy="137160"/>
                <wp:effectExtent l="19050" t="19050" r="13831" b="15240"/>
                <wp:docPr id="4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7F28DE" w14:textId="0101632F" w:rsidR="008A5E2D" w:rsidRDefault="008A5E2D">
    <w:pPr>
      <w:pStyle w:val="ContactDetails"/>
    </w:pPr>
    <w:r>
      <w:t xml:space="preserve">518 Park Drive </w:t>
    </w:r>
    <w:r>
      <w:sym w:font="Wingdings 2" w:char="F097"/>
    </w:r>
    <w:r>
      <w:t xml:space="preserve"> Boston, MA 02215 </w:t>
    </w:r>
    <w:r>
      <w:sym w:font="Wingdings 2" w:char="F097"/>
    </w:r>
    <w:r>
      <w:t xml:space="preserve"> Phone: 6176990788 </w:t>
    </w:r>
    <w:r>
      <w:sym w:font="Wingdings 2" w:char="F097"/>
    </w:r>
    <w:r>
      <w:t xml:space="preserve"> E-Mail: hongjooy@bu.edu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7B789" w:themeColor="accent2"/>
      </w:rPr>
    </w:lvl>
  </w:abstractNum>
  <w:abstractNum w:abstractNumId="10">
    <w:nsid w:val="11D9650F"/>
    <w:multiLevelType w:val="hybridMultilevel"/>
    <w:tmpl w:val="72CC912A"/>
    <w:lvl w:ilvl="0" w:tplc="58448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7B78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87071"/>
    <w:multiLevelType w:val="hybridMultilevel"/>
    <w:tmpl w:val="BF3AA89C"/>
    <w:lvl w:ilvl="0" w:tplc="4BBA7000">
      <w:start w:val="1"/>
      <w:numFmt w:val="bullet"/>
      <w:lvlText w:val=""/>
      <w:lvlJc w:val="left"/>
      <w:pPr>
        <w:tabs>
          <w:tab w:val="num" w:pos="342"/>
        </w:tabs>
        <w:ind w:left="342" w:hanging="288"/>
      </w:pPr>
      <w:rPr>
        <w:rFonts w:ascii="Symbol" w:hAnsi="Symbol" w:hint="default"/>
        <w:color w:val="A7B789" w:themeColor="accent2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>
    <w:nsid w:val="2B3422CE"/>
    <w:multiLevelType w:val="hybridMultilevel"/>
    <w:tmpl w:val="C27C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10425"/>
    <w:multiLevelType w:val="hybridMultilevel"/>
    <w:tmpl w:val="481EF718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>
    <w:nsid w:val="385F644E"/>
    <w:multiLevelType w:val="hybridMultilevel"/>
    <w:tmpl w:val="8AEA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81325"/>
    <w:multiLevelType w:val="hybridMultilevel"/>
    <w:tmpl w:val="4634ABEE"/>
    <w:lvl w:ilvl="0" w:tplc="4BBA700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7B78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8B70E8"/>
    <w:multiLevelType w:val="hybridMultilevel"/>
    <w:tmpl w:val="E53011D4"/>
    <w:lvl w:ilvl="0" w:tplc="4964E4E6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color w:val="A7B78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C876C1"/>
    <w:multiLevelType w:val="hybridMultilevel"/>
    <w:tmpl w:val="3F340EF6"/>
    <w:lvl w:ilvl="0" w:tplc="58448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7B78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576F5B"/>
    <w:multiLevelType w:val="hybridMultilevel"/>
    <w:tmpl w:val="8C9A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2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163AE"/>
    <w:rsid w:val="00054EC3"/>
    <w:rsid w:val="00075E2D"/>
    <w:rsid w:val="00086D53"/>
    <w:rsid w:val="000D27A3"/>
    <w:rsid w:val="001E22A8"/>
    <w:rsid w:val="001F64D6"/>
    <w:rsid w:val="00283E5C"/>
    <w:rsid w:val="003249BF"/>
    <w:rsid w:val="003C5D07"/>
    <w:rsid w:val="003D270A"/>
    <w:rsid w:val="004E3669"/>
    <w:rsid w:val="00521867"/>
    <w:rsid w:val="00525BCF"/>
    <w:rsid w:val="005562E6"/>
    <w:rsid w:val="005D7B39"/>
    <w:rsid w:val="006038C6"/>
    <w:rsid w:val="006070CB"/>
    <w:rsid w:val="00617064"/>
    <w:rsid w:val="00754E01"/>
    <w:rsid w:val="007A6671"/>
    <w:rsid w:val="007C6B39"/>
    <w:rsid w:val="007C7C68"/>
    <w:rsid w:val="008163AE"/>
    <w:rsid w:val="008A1340"/>
    <w:rsid w:val="008A5E2D"/>
    <w:rsid w:val="0090211A"/>
    <w:rsid w:val="00936839"/>
    <w:rsid w:val="00974B9C"/>
    <w:rsid w:val="009B6F5F"/>
    <w:rsid w:val="009C7A7D"/>
    <w:rsid w:val="00A526E6"/>
    <w:rsid w:val="00AC1DBA"/>
    <w:rsid w:val="00AD343A"/>
    <w:rsid w:val="00B546F5"/>
    <w:rsid w:val="00BE2BC8"/>
    <w:rsid w:val="00C65E94"/>
    <w:rsid w:val="00C87FD5"/>
    <w:rsid w:val="00D548A5"/>
    <w:rsid w:val="00D77FE1"/>
    <w:rsid w:val="00E0184B"/>
    <w:rsid w:val="00E3227F"/>
    <w:rsid w:val="00E634C4"/>
    <w:rsid w:val="00EA0726"/>
    <w:rsid w:val="00F915D0"/>
    <w:rsid w:val="00F93C44"/>
    <w:rsid w:val="00FA00F5"/>
    <w:rsid w:val="00FC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850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A7B789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6F6F74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A7B789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6F6F74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A7B789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A7B789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A7B789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A7B789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6F6F74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6F6F74" w:themeColor="accent1" w:shadow="1"/>
        <w:left w:val="single" w:sz="2" w:space="10" w:color="6F6F74" w:themeColor="accent1" w:shadow="1"/>
        <w:bottom w:val="single" w:sz="2" w:space="10" w:color="6F6F74" w:themeColor="accent1" w:shadow="1"/>
        <w:right w:val="single" w:sz="2" w:space="10" w:color="6F6F74" w:themeColor="accent1" w:shadow="1"/>
      </w:pBdr>
      <w:ind w:left="1152" w:right="1152"/>
    </w:pPr>
    <w:rPr>
      <w:i/>
      <w:iCs/>
      <w:color w:val="6F6F74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6F6F7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6F6F7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37373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37373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6F6F74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53535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A7B789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6F6F74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A7B789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6F6F74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A7B789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A7B789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A7B789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A7B789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6F6F74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6F6F74" w:themeColor="accent1" w:shadow="1"/>
        <w:left w:val="single" w:sz="2" w:space="10" w:color="6F6F74" w:themeColor="accent1" w:shadow="1"/>
        <w:bottom w:val="single" w:sz="2" w:space="10" w:color="6F6F74" w:themeColor="accent1" w:shadow="1"/>
        <w:right w:val="single" w:sz="2" w:space="10" w:color="6F6F74" w:themeColor="accent1" w:shadow="1"/>
      </w:pBdr>
      <w:ind w:left="1152" w:right="1152"/>
    </w:pPr>
    <w:rPr>
      <w:i/>
      <w:iCs/>
      <w:color w:val="6F6F74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6F6F7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6F6F7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37373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37373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6F6F74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53535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Block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1B2FDA3AC053468C13E465D41F2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0377-68E1-4749-85B7-0216C6DBDCA7}"/>
      </w:docPartPr>
      <w:docPartBody>
        <w:p w:rsidR="002E09F9" w:rsidRDefault="002E09F9">
          <w:pPr>
            <w:pStyle w:val="B41B2FDA3AC053468C13E465D41F2427"/>
          </w:pPr>
          <w:r>
            <w:t>Aliquam dapibus.</w:t>
          </w:r>
        </w:p>
      </w:docPartBody>
    </w:docPart>
    <w:docPart>
      <w:docPartPr>
        <w:name w:val="27E0414B8C515B42A6C8FD924B1C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2A29B-22B4-744F-AB96-765AF4C0DFC4}"/>
      </w:docPartPr>
      <w:docPartBody>
        <w:p w:rsidR="002E09F9" w:rsidRDefault="002E09F9">
          <w:pPr>
            <w:pStyle w:val="27E0414B8C515B42A6C8FD924B1C7E7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C0C523C65DA3264A8704C9CD8741D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DB72F-4759-7041-95A2-1768D5C92ECF}"/>
      </w:docPartPr>
      <w:docPartBody>
        <w:p w:rsidR="002E09F9" w:rsidRDefault="002E09F9">
          <w:pPr>
            <w:pStyle w:val="C0C523C65DA3264A8704C9CD8741D52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8F0202C67BDB0147B2FA896460413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584A7-12F7-6246-8BE1-6FE70879C4C6}"/>
      </w:docPartPr>
      <w:docPartBody>
        <w:p w:rsidR="002E09F9" w:rsidRDefault="002E09F9" w:rsidP="002E09F9">
          <w:pPr>
            <w:pStyle w:val="8F0202C67BDB0147B2FA896460413992"/>
          </w:pPr>
          <w:r>
            <w:t>Lorem ipsum dolor</w:t>
          </w:r>
        </w:p>
      </w:docPartBody>
    </w:docPart>
    <w:docPart>
      <w:docPartPr>
        <w:name w:val="1C657C16874AA440A3D219F00B70B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A7BC6-3EFB-734D-9BFD-D91EE0F53B78}"/>
      </w:docPartPr>
      <w:docPartBody>
        <w:p w:rsidR="002E09F9" w:rsidRDefault="002E09F9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E09F9" w:rsidRDefault="002E09F9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2E09F9" w:rsidRDefault="002E09F9" w:rsidP="002E09F9">
          <w:pPr>
            <w:pStyle w:val="1C657C16874AA440A3D219F00B70B7C9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B01D2370364E14F88D30330AB09B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C08BB-DF5E-094A-9583-70BA840751A9}"/>
      </w:docPartPr>
      <w:docPartBody>
        <w:p w:rsidR="002E09F9" w:rsidRDefault="002E09F9" w:rsidP="002E09F9">
          <w:pPr>
            <w:pStyle w:val="9B01D2370364E14F88D30330AB09B8B9"/>
          </w:pPr>
          <w:r>
            <w:t>Lorem ipsum dolor</w:t>
          </w:r>
        </w:p>
      </w:docPartBody>
    </w:docPart>
    <w:docPart>
      <w:docPartPr>
        <w:name w:val="51580F9E14C8B241A764A1BF63E62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0E58F-85F1-0646-8D03-23B098A3F9FA}"/>
      </w:docPartPr>
      <w:docPartBody>
        <w:p w:rsidR="002E09F9" w:rsidRDefault="002E09F9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E09F9" w:rsidRDefault="002E09F9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2E09F9" w:rsidRDefault="002E09F9" w:rsidP="002E09F9">
          <w:pPr>
            <w:pStyle w:val="51580F9E14C8B241A764A1BF63E6248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7CF0DC343269504F8EE1204726AE2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1EADF-C9E0-344F-BB96-D9C513588FFF}"/>
      </w:docPartPr>
      <w:docPartBody>
        <w:p w:rsidR="000B2EF1" w:rsidRDefault="000B2EF1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B2EF1" w:rsidRDefault="000B2EF1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B2EF1" w:rsidRDefault="000B2EF1" w:rsidP="000B2EF1">
          <w:pPr>
            <w:pStyle w:val="7CF0DC343269504F8EE1204726AE27A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73438384B8AF342BDB69AAD8D669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D372E-DAD9-CA4B-9810-94A088843E39}"/>
      </w:docPartPr>
      <w:docPartBody>
        <w:p w:rsidR="000B2EF1" w:rsidRDefault="000B2EF1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B2EF1" w:rsidRDefault="000B2EF1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B2EF1" w:rsidRDefault="000B2EF1" w:rsidP="000B2EF1">
          <w:pPr>
            <w:pStyle w:val="073438384B8AF342BDB69AAD8D669840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C431110A7248C4A841E6B053C17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E87B4-E778-E546-937C-5A4128A077DB}"/>
      </w:docPartPr>
      <w:docPartBody>
        <w:p w:rsidR="00F4596D" w:rsidRDefault="000B2EF1" w:rsidP="000B2EF1">
          <w:pPr>
            <w:pStyle w:val="AC431110A7248C4A841E6B053C17EB21"/>
          </w:pPr>
          <w:r>
            <w:t>Lorem ipsum dolor</w:t>
          </w:r>
        </w:p>
      </w:docPartBody>
    </w:docPart>
    <w:docPart>
      <w:docPartPr>
        <w:name w:val="E7E1F9ADBF20724ABE3F52293DEAA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77E32-BF3B-2344-8CB3-0E0C9C80D666}"/>
      </w:docPartPr>
      <w:docPartBody>
        <w:p w:rsidR="00955BCB" w:rsidRDefault="00955BCB" w:rsidP="00955BCB">
          <w:pPr>
            <w:pStyle w:val="E7E1F9ADBF20724ABE3F52293DEAAAF8"/>
          </w:pPr>
          <w:r>
            <w:t>Lorem ipsum dolor</w:t>
          </w:r>
        </w:p>
      </w:docPartBody>
    </w:docPart>
    <w:docPart>
      <w:docPartPr>
        <w:name w:val="3A4CFDBABEC39F47B256BC4FCCAC7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E874-8475-5F47-B8A3-6F9F209D0C27}"/>
      </w:docPartPr>
      <w:docPartBody>
        <w:p w:rsidR="00441399" w:rsidRDefault="00A32ED2" w:rsidP="00A32ED2">
          <w:pPr>
            <w:pStyle w:val="3A4CFDBABEC39F47B256BC4FCCAC786B"/>
          </w:pPr>
          <w:r>
            <w:t>Lorem ipsum dolor</w:t>
          </w:r>
        </w:p>
      </w:docPartBody>
    </w:docPart>
    <w:docPart>
      <w:docPartPr>
        <w:name w:val="BC9349B9EF63054D856F949A84E10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74190-1BE5-7F4D-BF54-7E41A86EC17B}"/>
      </w:docPartPr>
      <w:docPartBody>
        <w:p w:rsidR="00692DE4" w:rsidRDefault="00EE4015" w:rsidP="00EE4015">
          <w:pPr>
            <w:pStyle w:val="BC9349B9EF63054D856F949A84E103E1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F9"/>
    <w:rsid w:val="000B2EF1"/>
    <w:rsid w:val="002E09F9"/>
    <w:rsid w:val="002F7765"/>
    <w:rsid w:val="00441399"/>
    <w:rsid w:val="00692DE4"/>
    <w:rsid w:val="00955BCB"/>
    <w:rsid w:val="00A32ED2"/>
    <w:rsid w:val="00EE4015"/>
    <w:rsid w:val="00F4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04C80F5B651C2A40BF9364036D2C1D05">
    <w:name w:val="04C80F5B651C2A40BF9364036D2C1D05"/>
  </w:style>
  <w:style w:type="paragraph" w:customStyle="1" w:styleId="40D6F9C2F2E6404C9A1F516D76C390A5">
    <w:name w:val="40D6F9C2F2E6404C9A1F516D76C390A5"/>
  </w:style>
  <w:style w:type="paragraph" w:styleId="ListBullet">
    <w:name w:val="List Bullet"/>
    <w:basedOn w:val="Normal"/>
    <w:rsid w:val="000B2EF1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CA578757533D184596032B04BA731DB6">
    <w:name w:val="CA578757533D184596032B04BA731DB6"/>
  </w:style>
  <w:style w:type="paragraph" w:customStyle="1" w:styleId="5EB62104D53ADD4CA3C69FCE23AB92E1">
    <w:name w:val="5EB62104D53ADD4CA3C69FCE23AB92E1"/>
  </w:style>
  <w:style w:type="paragraph" w:customStyle="1" w:styleId="977F9AA4D1DDAF449D37D5D9F878D20C">
    <w:name w:val="977F9AA4D1DDAF449D37D5D9F878D20C"/>
  </w:style>
  <w:style w:type="paragraph" w:customStyle="1" w:styleId="B41B2FDA3AC053468C13E465D41F2427">
    <w:name w:val="B41B2FDA3AC053468C13E465D41F2427"/>
  </w:style>
  <w:style w:type="paragraph" w:customStyle="1" w:styleId="27E0414B8C515B42A6C8FD924B1C7E7C">
    <w:name w:val="27E0414B8C515B42A6C8FD924B1C7E7C"/>
  </w:style>
  <w:style w:type="paragraph" w:customStyle="1" w:styleId="92EEBEA5934FF04D8CE319C051A1E3FC">
    <w:name w:val="92EEBEA5934FF04D8CE319C051A1E3FC"/>
  </w:style>
  <w:style w:type="paragraph" w:customStyle="1" w:styleId="C0C523C65DA3264A8704C9CD8741D52C">
    <w:name w:val="C0C523C65DA3264A8704C9CD8741D52C"/>
  </w:style>
  <w:style w:type="paragraph" w:customStyle="1" w:styleId="8A89FEE1CB768F4F9F3FC8F8AFB519D4">
    <w:name w:val="8A89FEE1CB768F4F9F3FC8F8AFB519D4"/>
  </w:style>
  <w:style w:type="paragraph" w:customStyle="1" w:styleId="8F0202C67BDB0147B2FA896460413992">
    <w:name w:val="8F0202C67BDB0147B2FA896460413992"/>
    <w:rsid w:val="002E09F9"/>
  </w:style>
  <w:style w:type="paragraph" w:customStyle="1" w:styleId="1C657C16874AA440A3D219F00B70B7C9">
    <w:name w:val="1C657C16874AA440A3D219F00B70B7C9"/>
    <w:rsid w:val="002E09F9"/>
  </w:style>
  <w:style w:type="paragraph" w:customStyle="1" w:styleId="9B01D2370364E14F88D30330AB09B8B9">
    <w:name w:val="9B01D2370364E14F88D30330AB09B8B9"/>
    <w:rsid w:val="002E09F9"/>
  </w:style>
  <w:style w:type="paragraph" w:customStyle="1" w:styleId="51580F9E14C8B241A764A1BF63E6248D">
    <w:name w:val="51580F9E14C8B241A764A1BF63E6248D"/>
    <w:rsid w:val="002E09F9"/>
  </w:style>
  <w:style w:type="paragraph" w:customStyle="1" w:styleId="DA91EF753BAE104C8A9D226386475B15">
    <w:name w:val="DA91EF753BAE104C8A9D226386475B15"/>
    <w:rsid w:val="000B2EF1"/>
  </w:style>
  <w:style w:type="paragraph" w:customStyle="1" w:styleId="7CF0DC343269504F8EE1204726AE27A4">
    <w:name w:val="7CF0DC343269504F8EE1204726AE27A4"/>
    <w:rsid w:val="000B2EF1"/>
  </w:style>
  <w:style w:type="paragraph" w:customStyle="1" w:styleId="686EE26178180D40A7414E3169A66506">
    <w:name w:val="686EE26178180D40A7414E3169A66506"/>
    <w:rsid w:val="000B2EF1"/>
  </w:style>
  <w:style w:type="paragraph" w:customStyle="1" w:styleId="073438384B8AF342BDB69AAD8D669840">
    <w:name w:val="073438384B8AF342BDB69AAD8D669840"/>
    <w:rsid w:val="000B2EF1"/>
  </w:style>
  <w:style w:type="paragraph" w:customStyle="1" w:styleId="44E18C91E69B0B47A8C4E7655271768E">
    <w:name w:val="44E18C91E69B0B47A8C4E7655271768E"/>
    <w:rsid w:val="000B2EF1"/>
  </w:style>
  <w:style w:type="paragraph" w:customStyle="1" w:styleId="982B459CC46D0248B2E9C0A2E53CF749">
    <w:name w:val="982B459CC46D0248B2E9C0A2E53CF749"/>
    <w:rsid w:val="000B2EF1"/>
  </w:style>
  <w:style w:type="paragraph" w:customStyle="1" w:styleId="B8367BA72837EB43AD763F81D8F47870">
    <w:name w:val="B8367BA72837EB43AD763F81D8F47870"/>
    <w:rsid w:val="000B2EF1"/>
  </w:style>
  <w:style w:type="paragraph" w:customStyle="1" w:styleId="A1D8933DCC8D1644923C415DC5B50C4F">
    <w:name w:val="A1D8933DCC8D1644923C415DC5B50C4F"/>
    <w:rsid w:val="000B2EF1"/>
  </w:style>
  <w:style w:type="paragraph" w:customStyle="1" w:styleId="CEC9B81BBBB25A42A1D9A53D2A457AEB">
    <w:name w:val="CEC9B81BBBB25A42A1D9A53D2A457AEB"/>
    <w:rsid w:val="000B2EF1"/>
  </w:style>
  <w:style w:type="paragraph" w:customStyle="1" w:styleId="0924CF54518FC0499BCA734B9C0999EF">
    <w:name w:val="0924CF54518FC0499BCA734B9C0999EF"/>
    <w:rsid w:val="000B2EF1"/>
  </w:style>
  <w:style w:type="paragraph" w:customStyle="1" w:styleId="FDCCCBC7ED125042A29877A2DE66BB36">
    <w:name w:val="FDCCCBC7ED125042A29877A2DE66BB36"/>
    <w:rsid w:val="000B2EF1"/>
  </w:style>
  <w:style w:type="paragraph" w:customStyle="1" w:styleId="AC431110A7248C4A841E6B053C17EB21">
    <w:name w:val="AC431110A7248C4A841E6B053C17EB21"/>
    <w:rsid w:val="000B2EF1"/>
  </w:style>
  <w:style w:type="paragraph" w:customStyle="1" w:styleId="E7E1F9ADBF20724ABE3F52293DEAAAF8">
    <w:name w:val="E7E1F9ADBF20724ABE3F52293DEAAAF8"/>
    <w:rsid w:val="00955BCB"/>
  </w:style>
  <w:style w:type="paragraph" w:customStyle="1" w:styleId="11B1A6FDF89CB44289130CC3B6EB744A">
    <w:name w:val="11B1A6FDF89CB44289130CC3B6EB744A"/>
    <w:rsid w:val="00955BCB"/>
  </w:style>
  <w:style w:type="paragraph" w:customStyle="1" w:styleId="3A4CFDBABEC39F47B256BC4FCCAC786B">
    <w:name w:val="3A4CFDBABEC39F47B256BC4FCCAC786B"/>
    <w:rsid w:val="00A32ED2"/>
  </w:style>
  <w:style w:type="paragraph" w:customStyle="1" w:styleId="BC9349B9EF63054D856F949A84E103E1">
    <w:name w:val="BC9349B9EF63054D856F949A84E103E1"/>
    <w:rsid w:val="00EE401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04C80F5B651C2A40BF9364036D2C1D05">
    <w:name w:val="04C80F5B651C2A40BF9364036D2C1D05"/>
  </w:style>
  <w:style w:type="paragraph" w:customStyle="1" w:styleId="40D6F9C2F2E6404C9A1F516D76C390A5">
    <w:name w:val="40D6F9C2F2E6404C9A1F516D76C390A5"/>
  </w:style>
  <w:style w:type="paragraph" w:styleId="ListBullet">
    <w:name w:val="List Bullet"/>
    <w:basedOn w:val="Normal"/>
    <w:rsid w:val="000B2EF1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CA578757533D184596032B04BA731DB6">
    <w:name w:val="CA578757533D184596032B04BA731DB6"/>
  </w:style>
  <w:style w:type="paragraph" w:customStyle="1" w:styleId="5EB62104D53ADD4CA3C69FCE23AB92E1">
    <w:name w:val="5EB62104D53ADD4CA3C69FCE23AB92E1"/>
  </w:style>
  <w:style w:type="paragraph" w:customStyle="1" w:styleId="977F9AA4D1DDAF449D37D5D9F878D20C">
    <w:name w:val="977F9AA4D1DDAF449D37D5D9F878D20C"/>
  </w:style>
  <w:style w:type="paragraph" w:customStyle="1" w:styleId="B41B2FDA3AC053468C13E465D41F2427">
    <w:name w:val="B41B2FDA3AC053468C13E465D41F2427"/>
  </w:style>
  <w:style w:type="paragraph" w:customStyle="1" w:styleId="27E0414B8C515B42A6C8FD924B1C7E7C">
    <w:name w:val="27E0414B8C515B42A6C8FD924B1C7E7C"/>
  </w:style>
  <w:style w:type="paragraph" w:customStyle="1" w:styleId="92EEBEA5934FF04D8CE319C051A1E3FC">
    <w:name w:val="92EEBEA5934FF04D8CE319C051A1E3FC"/>
  </w:style>
  <w:style w:type="paragraph" w:customStyle="1" w:styleId="C0C523C65DA3264A8704C9CD8741D52C">
    <w:name w:val="C0C523C65DA3264A8704C9CD8741D52C"/>
  </w:style>
  <w:style w:type="paragraph" w:customStyle="1" w:styleId="8A89FEE1CB768F4F9F3FC8F8AFB519D4">
    <w:name w:val="8A89FEE1CB768F4F9F3FC8F8AFB519D4"/>
  </w:style>
  <w:style w:type="paragraph" w:customStyle="1" w:styleId="8F0202C67BDB0147B2FA896460413992">
    <w:name w:val="8F0202C67BDB0147B2FA896460413992"/>
    <w:rsid w:val="002E09F9"/>
  </w:style>
  <w:style w:type="paragraph" w:customStyle="1" w:styleId="1C657C16874AA440A3D219F00B70B7C9">
    <w:name w:val="1C657C16874AA440A3D219F00B70B7C9"/>
    <w:rsid w:val="002E09F9"/>
  </w:style>
  <w:style w:type="paragraph" w:customStyle="1" w:styleId="9B01D2370364E14F88D30330AB09B8B9">
    <w:name w:val="9B01D2370364E14F88D30330AB09B8B9"/>
    <w:rsid w:val="002E09F9"/>
  </w:style>
  <w:style w:type="paragraph" w:customStyle="1" w:styleId="51580F9E14C8B241A764A1BF63E6248D">
    <w:name w:val="51580F9E14C8B241A764A1BF63E6248D"/>
    <w:rsid w:val="002E09F9"/>
  </w:style>
  <w:style w:type="paragraph" w:customStyle="1" w:styleId="DA91EF753BAE104C8A9D226386475B15">
    <w:name w:val="DA91EF753BAE104C8A9D226386475B15"/>
    <w:rsid w:val="000B2EF1"/>
  </w:style>
  <w:style w:type="paragraph" w:customStyle="1" w:styleId="7CF0DC343269504F8EE1204726AE27A4">
    <w:name w:val="7CF0DC343269504F8EE1204726AE27A4"/>
    <w:rsid w:val="000B2EF1"/>
  </w:style>
  <w:style w:type="paragraph" w:customStyle="1" w:styleId="686EE26178180D40A7414E3169A66506">
    <w:name w:val="686EE26178180D40A7414E3169A66506"/>
    <w:rsid w:val="000B2EF1"/>
  </w:style>
  <w:style w:type="paragraph" w:customStyle="1" w:styleId="073438384B8AF342BDB69AAD8D669840">
    <w:name w:val="073438384B8AF342BDB69AAD8D669840"/>
    <w:rsid w:val="000B2EF1"/>
  </w:style>
  <w:style w:type="paragraph" w:customStyle="1" w:styleId="44E18C91E69B0B47A8C4E7655271768E">
    <w:name w:val="44E18C91E69B0B47A8C4E7655271768E"/>
    <w:rsid w:val="000B2EF1"/>
  </w:style>
  <w:style w:type="paragraph" w:customStyle="1" w:styleId="982B459CC46D0248B2E9C0A2E53CF749">
    <w:name w:val="982B459CC46D0248B2E9C0A2E53CF749"/>
    <w:rsid w:val="000B2EF1"/>
  </w:style>
  <w:style w:type="paragraph" w:customStyle="1" w:styleId="B8367BA72837EB43AD763F81D8F47870">
    <w:name w:val="B8367BA72837EB43AD763F81D8F47870"/>
    <w:rsid w:val="000B2EF1"/>
  </w:style>
  <w:style w:type="paragraph" w:customStyle="1" w:styleId="A1D8933DCC8D1644923C415DC5B50C4F">
    <w:name w:val="A1D8933DCC8D1644923C415DC5B50C4F"/>
    <w:rsid w:val="000B2EF1"/>
  </w:style>
  <w:style w:type="paragraph" w:customStyle="1" w:styleId="CEC9B81BBBB25A42A1D9A53D2A457AEB">
    <w:name w:val="CEC9B81BBBB25A42A1D9A53D2A457AEB"/>
    <w:rsid w:val="000B2EF1"/>
  </w:style>
  <w:style w:type="paragraph" w:customStyle="1" w:styleId="0924CF54518FC0499BCA734B9C0999EF">
    <w:name w:val="0924CF54518FC0499BCA734B9C0999EF"/>
    <w:rsid w:val="000B2EF1"/>
  </w:style>
  <w:style w:type="paragraph" w:customStyle="1" w:styleId="FDCCCBC7ED125042A29877A2DE66BB36">
    <w:name w:val="FDCCCBC7ED125042A29877A2DE66BB36"/>
    <w:rsid w:val="000B2EF1"/>
  </w:style>
  <w:style w:type="paragraph" w:customStyle="1" w:styleId="AC431110A7248C4A841E6B053C17EB21">
    <w:name w:val="AC431110A7248C4A841E6B053C17EB21"/>
    <w:rsid w:val="000B2EF1"/>
  </w:style>
  <w:style w:type="paragraph" w:customStyle="1" w:styleId="E7E1F9ADBF20724ABE3F52293DEAAAF8">
    <w:name w:val="E7E1F9ADBF20724ABE3F52293DEAAAF8"/>
    <w:rsid w:val="00955BCB"/>
  </w:style>
  <w:style w:type="paragraph" w:customStyle="1" w:styleId="11B1A6FDF89CB44289130CC3B6EB744A">
    <w:name w:val="11B1A6FDF89CB44289130CC3B6EB744A"/>
    <w:rsid w:val="00955BCB"/>
  </w:style>
  <w:style w:type="paragraph" w:customStyle="1" w:styleId="3A4CFDBABEC39F47B256BC4FCCAC786B">
    <w:name w:val="3A4CFDBABEC39F47B256BC4FCCAC786B"/>
    <w:rsid w:val="00A32ED2"/>
  </w:style>
  <w:style w:type="paragraph" w:customStyle="1" w:styleId="BC9349B9EF63054D856F949A84E103E1">
    <w:name w:val="BC9349B9EF63054D856F949A84E103E1"/>
    <w:rsid w:val="00EE4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C92817C-DEE2-BF4A-941D-E5297136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0</TotalTime>
  <Pages>1</Pages>
  <Words>250</Words>
  <Characters>1430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1677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Jooyoun Hong</dc:creator>
  <cp:keywords/>
  <dc:description/>
  <cp:lastModifiedBy>Jooyoun Hong</cp:lastModifiedBy>
  <cp:revision>4</cp:revision>
  <cp:lastPrinted>2015-03-09T18:15:00Z</cp:lastPrinted>
  <dcterms:created xsi:type="dcterms:W3CDTF">2015-03-09T18:15:00Z</dcterms:created>
  <dcterms:modified xsi:type="dcterms:W3CDTF">2015-05-13T14:20:00Z</dcterms:modified>
  <cp:category/>
</cp:coreProperties>
</file>